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A152" w14:textId="39A7D6FA" w:rsidR="00726C2E" w:rsidRDefault="00726C2E" w:rsidP="005D59F1">
      <w:pPr>
        <w:pStyle w:val="Heading1"/>
      </w:pPr>
      <w:r>
        <w:t>User Story</w:t>
      </w:r>
      <w:r w:rsidR="005D59F1">
        <w:t xml:space="preserve"> 1</w:t>
      </w:r>
    </w:p>
    <w:p w14:paraId="7FA7922C" w14:textId="77777777" w:rsidR="005D59F1" w:rsidRPr="005D59F1" w:rsidRDefault="005D59F1" w:rsidP="005D5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6C2E" w14:paraId="30E729C9" w14:textId="77777777" w:rsidTr="00726C2E">
        <w:tc>
          <w:tcPr>
            <w:tcW w:w="3005" w:type="dxa"/>
          </w:tcPr>
          <w:p w14:paraId="3D4F0B58" w14:textId="6AA2176B" w:rsidR="00726C2E" w:rsidRPr="00AD414A" w:rsidRDefault="00726C2E" w:rsidP="00726C2E">
            <w:pPr>
              <w:rPr>
                <w:b/>
                <w:bCs/>
              </w:rPr>
            </w:pPr>
            <w:bookmarkStart w:id="0" w:name="_Hlk32833167"/>
            <w:r w:rsidRPr="00AD414A">
              <w:t>Title:</w:t>
            </w:r>
            <w:r w:rsidR="00AD414A" w:rsidRPr="00AD414A">
              <w:rPr>
                <w:b/>
                <w:bCs/>
              </w:rPr>
              <w:t xml:space="preserve"> </w:t>
            </w:r>
            <w:r w:rsidR="007F09C0">
              <w:rPr>
                <w:b/>
                <w:bCs/>
              </w:rPr>
              <w:t>Step 1: Set Your Budget</w:t>
            </w:r>
          </w:p>
        </w:tc>
        <w:tc>
          <w:tcPr>
            <w:tcW w:w="3005" w:type="dxa"/>
          </w:tcPr>
          <w:p w14:paraId="1C731433" w14:textId="0AFC8644" w:rsidR="00726C2E" w:rsidRDefault="00726C2E" w:rsidP="00726C2E">
            <w:r>
              <w:t>Priority:</w:t>
            </w:r>
            <w:r w:rsidR="007F09C0">
              <w:t xml:space="preserve"> High</w:t>
            </w:r>
          </w:p>
        </w:tc>
        <w:tc>
          <w:tcPr>
            <w:tcW w:w="3006" w:type="dxa"/>
          </w:tcPr>
          <w:p w14:paraId="05DAAB38" w14:textId="07F2BE0C" w:rsidR="00726C2E" w:rsidRDefault="00726C2E" w:rsidP="00726C2E">
            <w:r>
              <w:t>Estimate:</w:t>
            </w:r>
            <w:r w:rsidR="002116AC">
              <w:t xml:space="preserve"> </w:t>
            </w:r>
            <w:r w:rsidR="00D31772" w:rsidRPr="00D31772">
              <w:rPr>
                <w:b/>
                <w:bCs/>
              </w:rPr>
              <w:t>20/02/2020</w:t>
            </w:r>
          </w:p>
        </w:tc>
      </w:tr>
      <w:tr w:rsidR="00726C2E" w14:paraId="06142C17" w14:textId="77777777" w:rsidTr="004E7675">
        <w:tc>
          <w:tcPr>
            <w:tcW w:w="9016" w:type="dxa"/>
            <w:gridSpan w:val="3"/>
          </w:tcPr>
          <w:p w14:paraId="33FE6E01" w14:textId="5ED08222" w:rsidR="00726C2E" w:rsidRDefault="00726C2E" w:rsidP="00726C2E">
            <w:r>
              <w:t xml:space="preserve">As a user, I want to </w:t>
            </w:r>
            <w:r w:rsidR="00AD414A">
              <w:t>choose a filter</w:t>
            </w:r>
            <w:r w:rsidR="00B617ED">
              <w:t xml:space="preserve"> for</w:t>
            </w:r>
            <w:r w:rsidR="007F09C0">
              <w:t xml:space="preserve"> New/Approved Used Cars and fill out payment options</w:t>
            </w:r>
            <w:r w:rsidR="0051238F">
              <w:t xml:space="preserve"> (also with a description on what the payment options means)</w:t>
            </w:r>
            <w:r w:rsidR="007F09C0">
              <w:t xml:space="preserve"> </w:t>
            </w:r>
            <w:r w:rsidR="0051238F">
              <w:t>shown below</w:t>
            </w:r>
            <w:r w:rsidR="007F09C0">
              <w:t xml:space="preserve"> (and the financial options below each </w:t>
            </w:r>
            <w:r w:rsidR="0051238F">
              <w:t xml:space="preserve">of </w:t>
            </w:r>
            <w:r w:rsidR="007F09C0">
              <w:t>them):</w:t>
            </w:r>
          </w:p>
          <w:p w14:paraId="7CD9C171" w14:textId="77777777" w:rsidR="007F09C0" w:rsidRDefault="007F09C0" w:rsidP="007F09C0">
            <w:pPr>
              <w:pStyle w:val="ListParagraph"/>
              <w:numPr>
                <w:ilvl w:val="0"/>
                <w:numId w:val="2"/>
              </w:numPr>
            </w:pPr>
            <w:r>
              <w:t>Personal contact purchase</w:t>
            </w:r>
          </w:p>
          <w:p w14:paraId="48DF17DE" w14:textId="77777777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>Initial deposit (slider between £250 - £30,000)</w:t>
            </w:r>
          </w:p>
          <w:p w14:paraId="31A37764" w14:textId="77777777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 xml:space="preserve">Annual Mileage (slider between 6,000 miles – 50,000 miles) </w:t>
            </w:r>
          </w:p>
          <w:p w14:paraId="672805B3" w14:textId="77777777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>I’d like to pay over (slider 12 months – 48 months)</w:t>
            </w:r>
          </w:p>
          <w:p w14:paraId="056FA415" w14:textId="77777777" w:rsidR="007F09C0" w:rsidRDefault="007F09C0" w:rsidP="007F09C0">
            <w:pPr>
              <w:pStyle w:val="ListParagraph"/>
              <w:numPr>
                <w:ilvl w:val="0"/>
                <w:numId w:val="2"/>
              </w:numPr>
            </w:pPr>
            <w:r>
              <w:t>Hire purchase</w:t>
            </w:r>
          </w:p>
          <w:p w14:paraId="26F67D5E" w14:textId="77777777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>Initial deposit (slider between £250 - £30,000)</w:t>
            </w:r>
          </w:p>
          <w:p w14:paraId="59343A6A" w14:textId="77777777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>Annual Mileage (slider between 6,000 miles – 50,000 miles)</w:t>
            </w:r>
          </w:p>
          <w:p w14:paraId="43B1E859" w14:textId="77777777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>I’d like to pay over (slider 12 months – 60 months)</w:t>
            </w:r>
          </w:p>
          <w:p w14:paraId="1B2B7121" w14:textId="77777777" w:rsidR="007F09C0" w:rsidRDefault="007F09C0" w:rsidP="007F09C0">
            <w:pPr>
              <w:pStyle w:val="ListParagraph"/>
              <w:numPr>
                <w:ilvl w:val="0"/>
                <w:numId w:val="2"/>
              </w:numPr>
            </w:pPr>
            <w:r>
              <w:t>Personal contract hire</w:t>
            </w:r>
          </w:p>
          <w:p w14:paraId="6C9FCDCF" w14:textId="77777777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>Deposit multiple (3/6/9 times monthly payment)</w:t>
            </w:r>
          </w:p>
          <w:p w14:paraId="49A781B3" w14:textId="77777777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>Annual Mileage (slider between 6,000 miles – 50,000 miles)</w:t>
            </w:r>
          </w:p>
          <w:p w14:paraId="6A5E6A94" w14:textId="72E467BA" w:rsidR="007F09C0" w:rsidRDefault="007F09C0" w:rsidP="007F09C0">
            <w:pPr>
              <w:pStyle w:val="ListParagraph"/>
              <w:numPr>
                <w:ilvl w:val="1"/>
                <w:numId w:val="2"/>
              </w:numPr>
            </w:pPr>
            <w:r>
              <w:t>I’d like to pay over (slider 12 months – 48 months)</w:t>
            </w:r>
          </w:p>
          <w:p w14:paraId="7ADA5E2B" w14:textId="77777777" w:rsidR="00033314" w:rsidRDefault="007F09C0" w:rsidP="007F09C0">
            <w:pPr>
              <w:pStyle w:val="ListParagraph"/>
              <w:numPr>
                <w:ilvl w:val="2"/>
                <w:numId w:val="2"/>
              </w:numPr>
            </w:pPr>
            <w:r>
              <w:t>Add tick box “Add maintenance”</w:t>
            </w:r>
          </w:p>
          <w:p w14:paraId="385808F3" w14:textId="77777777" w:rsidR="00033314" w:rsidRDefault="00033314" w:rsidP="00033314">
            <w:pPr>
              <w:pStyle w:val="ListParagraph"/>
              <w:numPr>
                <w:ilvl w:val="0"/>
                <w:numId w:val="2"/>
              </w:numPr>
            </w:pPr>
            <w:r>
              <w:t>Business contract hire</w:t>
            </w:r>
          </w:p>
          <w:p w14:paraId="245C29F2" w14:textId="77777777" w:rsidR="00033314" w:rsidRDefault="00033314" w:rsidP="00033314">
            <w:pPr>
              <w:pStyle w:val="ListParagraph"/>
              <w:numPr>
                <w:ilvl w:val="1"/>
                <w:numId w:val="2"/>
              </w:numPr>
            </w:pPr>
            <w:r>
              <w:t>Deposit multiple (6 times monthly payment)</w:t>
            </w:r>
          </w:p>
          <w:p w14:paraId="7EC1F051" w14:textId="77777777" w:rsidR="00033314" w:rsidRDefault="00033314" w:rsidP="00033314">
            <w:pPr>
              <w:pStyle w:val="ListParagraph"/>
              <w:numPr>
                <w:ilvl w:val="1"/>
                <w:numId w:val="2"/>
              </w:numPr>
            </w:pPr>
            <w:r>
              <w:t>Annual Mileage (slider between 6,000 miles – 50,000 miles)</w:t>
            </w:r>
          </w:p>
          <w:p w14:paraId="712D5799" w14:textId="77777777" w:rsidR="00033314" w:rsidRDefault="00033314" w:rsidP="00033314">
            <w:pPr>
              <w:pStyle w:val="ListParagraph"/>
              <w:numPr>
                <w:ilvl w:val="1"/>
                <w:numId w:val="2"/>
              </w:numPr>
            </w:pPr>
            <w:r>
              <w:t>I’d like to pay over (slider 12 months – 48 months)</w:t>
            </w:r>
          </w:p>
          <w:p w14:paraId="7386724E" w14:textId="77777777" w:rsidR="00033314" w:rsidRDefault="00033314" w:rsidP="00033314">
            <w:pPr>
              <w:pStyle w:val="ListParagraph"/>
              <w:numPr>
                <w:ilvl w:val="2"/>
                <w:numId w:val="2"/>
              </w:numPr>
            </w:pPr>
            <w:r>
              <w:t>Add tick box “Add maintenance”</w:t>
            </w:r>
          </w:p>
          <w:p w14:paraId="07DBFF91" w14:textId="77777777" w:rsidR="00033314" w:rsidRDefault="00033314" w:rsidP="00033314">
            <w:pPr>
              <w:pStyle w:val="ListParagraph"/>
              <w:numPr>
                <w:ilvl w:val="0"/>
                <w:numId w:val="2"/>
              </w:numPr>
            </w:pPr>
            <w:r>
              <w:t>Cash purchase</w:t>
            </w:r>
          </w:p>
          <w:p w14:paraId="1DE82070" w14:textId="77777777" w:rsidR="00033314" w:rsidRDefault="00033314" w:rsidP="00033314">
            <w:pPr>
              <w:pStyle w:val="ListParagraph"/>
              <w:numPr>
                <w:ilvl w:val="1"/>
                <w:numId w:val="2"/>
              </w:numPr>
            </w:pPr>
            <w:r>
              <w:t>What is your total budget? (slider £1,000 - £180,000)</w:t>
            </w:r>
          </w:p>
          <w:p w14:paraId="6D313C74" w14:textId="77777777" w:rsidR="00033314" w:rsidRDefault="00033314" w:rsidP="00033314">
            <w:pPr>
              <w:pStyle w:val="ListParagraph"/>
              <w:numPr>
                <w:ilvl w:val="1"/>
                <w:numId w:val="2"/>
              </w:numPr>
            </w:pPr>
            <w:r>
              <w:t>Annual mileage (slider 6,000 miles – 50,000 miles)</w:t>
            </w:r>
          </w:p>
          <w:p w14:paraId="36BCDA6C" w14:textId="1DF80EB7" w:rsidR="007F09C0" w:rsidRDefault="00033314" w:rsidP="00726C2E">
            <w:r>
              <w:t>So that I can proceed through the next Step 2</w:t>
            </w:r>
          </w:p>
        </w:tc>
      </w:tr>
      <w:tr w:rsidR="00726C2E" w14:paraId="40D4EC69" w14:textId="77777777" w:rsidTr="004E7675">
        <w:tc>
          <w:tcPr>
            <w:tcW w:w="9016" w:type="dxa"/>
            <w:gridSpan w:val="3"/>
          </w:tcPr>
          <w:p w14:paraId="647B08A7" w14:textId="77777777" w:rsidR="00726C2E" w:rsidRPr="00473429" w:rsidRDefault="00B617ED" w:rsidP="00726C2E">
            <w:pPr>
              <w:rPr>
                <w:b/>
                <w:bCs/>
              </w:rPr>
            </w:pPr>
            <w:r w:rsidRPr="00473429">
              <w:rPr>
                <w:b/>
                <w:bCs/>
              </w:rPr>
              <w:t xml:space="preserve">Acceptance Criteria: </w:t>
            </w:r>
          </w:p>
          <w:p w14:paraId="0A9FDA4A" w14:textId="77777777" w:rsidR="00033314" w:rsidRDefault="00033314" w:rsidP="00033314">
            <w:r>
              <w:t xml:space="preserve">GIVEN that the user is in Step 1: Set your budget section, </w:t>
            </w:r>
          </w:p>
          <w:p w14:paraId="3185F1DF" w14:textId="77777777" w:rsidR="00033314" w:rsidRDefault="00033314" w:rsidP="00033314">
            <w:r>
              <w:t>WHEN the user is adjusting the values of the financial options, the increments between the sliders should increase for larger numbers.</w:t>
            </w:r>
          </w:p>
          <w:p w14:paraId="43C3926B" w14:textId="7A9CB932" w:rsidR="00B617ED" w:rsidRDefault="00033314" w:rsidP="00033314">
            <w:r>
              <w:t>THEN a pop-up window will appear ask if you want to review your details or continue to next step</w:t>
            </w:r>
          </w:p>
        </w:tc>
      </w:tr>
    </w:tbl>
    <w:bookmarkEnd w:id="0"/>
    <w:p w14:paraId="45B559FF" w14:textId="687AABC8" w:rsidR="002116AC" w:rsidRDefault="009A57FC" w:rsidP="005C04B0">
      <w:pPr>
        <w:pStyle w:val="Heading1"/>
      </w:pPr>
      <w:r>
        <w:t>User Story</w:t>
      </w:r>
      <w:r w:rsidR="002116AC">
        <w:t xml:space="preserve"> 2:</w:t>
      </w:r>
    </w:p>
    <w:p w14:paraId="451CF671" w14:textId="77777777" w:rsidR="005C04B0" w:rsidRPr="005C04B0" w:rsidRDefault="005C04B0" w:rsidP="005C04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033314" w14:paraId="46E9A46E" w14:textId="77777777" w:rsidTr="00D31772">
        <w:tc>
          <w:tcPr>
            <w:tcW w:w="3114" w:type="dxa"/>
          </w:tcPr>
          <w:p w14:paraId="71BBF459" w14:textId="2820460A" w:rsidR="00033314" w:rsidRDefault="00033314" w:rsidP="0051238F">
            <w:bookmarkStart w:id="1" w:name="_Hlk32833343"/>
            <w:r>
              <w:t xml:space="preserve">Title: </w:t>
            </w:r>
            <w:r w:rsidRPr="00AD414A">
              <w:rPr>
                <w:b/>
                <w:bCs/>
              </w:rPr>
              <w:t xml:space="preserve">Step </w:t>
            </w:r>
            <w:r>
              <w:rPr>
                <w:b/>
                <w:bCs/>
              </w:rPr>
              <w:t>2: Value Current Car</w:t>
            </w:r>
          </w:p>
        </w:tc>
        <w:tc>
          <w:tcPr>
            <w:tcW w:w="2896" w:type="dxa"/>
          </w:tcPr>
          <w:p w14:paraId="5299F18B" w14:textId="47AAC379" w:rsidR="00033314" w:rsidRDefault="00033314" w:rsidP="0051238F">
            <w:r>
              <w:t>Priority:</w:t>
            </w:r>
            <w:r w:rsidR="00C23EF6">
              <w:t xml:space="preserve"> Low</w:t>
            </w:r>
          </w:p>
        </w:tc>
        <w:tc>
          <w:tcPr>
            <w:tcW w:w="3006" w:type="dxa"/>
          </w:tcPr>
          <w:p w14:paraId="76D43B08" w14:textId="6A2594DF" w:rsidR="00033314" w:rsidRPr="00D31772" w:rsidRDefault="00033314" w:rsidP="0051238F">
            <w:r>
              <w:t xml:space="preserve">Estimate: </w:t>
            </w:r>
            <w:r w:rsidR="00D31772" w:rsidRPr="00D31772">
              <w:rPr>
                <w:b/>
                <w:bCs/>
              </w:rPr>
              <w:t>20/02/2020</w:t>
            </w:r>
          </w:p>
        </w:tc>
      </w:tr>
      <w:tr w:rsidR="00033314" w14:paraId="6D366794" w14:textId="77777777" w:rsidTr="0051238F">
        <w:tc>
          <w:tcPr>
            <w:tcW w:w="9016" w:type="dxa"/>
            <w:gridSpan w:val="3"/>
          </w:tcPr>
          <w:p w14:paraId="0C55F9FD" w14:textId="77777777" w:rsidR="00033314" w:rsidRDefault="00033314" w:rsidP="0051238F">
            <w:r>
              <w:t>As a user, I should decide whether to go through the “Car to part” exchange process, where the following information needs to be inputted:</w:t>
            </w:r>
          </w:p>
          <w:p w14:paraId="59641335" w14:textId="77777777" w:rsidR="00033314" w:rsidRDefault="00033314" w:rsidP="0051238F">
            <w:pPr>
              <w:pStyle w:val="ListParagraph"/>
              <w:numPr>
                <w:ilvl w:val="0"/>
                <w:numId w:val="5"/>
              </w:numPr>
            </w:pPr>
            <w:r>
              <w:t>Number Plate</w:t>
            </w:r>
          </w:p>
          <w:p w14:paraId="6F41D036" w14:textId="77777777" w:rsidR="00033314" w:rsidRDefault="00033314" w:rsidP="0051238F">
            <w:pPr>
              <w:pStyle w:val="ListParagraph"/>
              <w:numPr>
                <w:ilvl w:val="0"/>
                <w:numId w:val="5"/>
              </w:numPr>
            </w:pPr>
            <w:r>
              <w:t xml:space="preserve">Car’s Mileage </w:t>
            </w:r>
          </w:p>
          <w:p w14:paraId="4ADDA067" w14:textId="77777777" w:rsidR="00033314" w:rsidRDefault="00033314" w:rsidP="0051238F"/>
          <w:p w14:paraId="335F61C4" w14:textId="77777777" w:rsidR="00033314" w:rsidRDefault="00033314" w:rsidP="0051238F">
            <w:r>
              <w:t xml:space="preserve">Or skip this step entirely </w:t>
            </w:r>
            <w:r>
              <w:sym w:font="Wingdings" w:char="F0E0"/>
            </w:r>
            <w:r>
              <w:t xml:space="preserve"> via clicking on “skip this step”</w:t>
            </w:r>
          </w:p>
        </w:tc>
      </w:tr>
      <w:tr w:rsidR="00033314" w14:paraId="6C253072" w14:textId="77777777" w:rsidTr="0051238F">
        <w:tc>
          <w:tcPr>
            <w:tcW w:w="9016" w:type="dxa"/>
            <w:gridSpan w:val="3"/>
          </w:tcPr>
          <w:p w14:paraId="5B308EA0" w14:textId="77777777" w:rsidR="00033314" w:rsidRPr="00473429" w:rsidRDefault="00033314" w:rsidP="0051238F">
            <w:pPr>
              <w:rPr>
                <w:b/>
                <w:bCs/>
              </w:rPr>
            </w:pPr>
            <w:r w:rsidRPr="00473429">
              <w:rPr>
                <w:b/>
                <w:bCs/>
              </w:rPr>
              <w:t xml:space="preserve">Acceptance Criteria: </w:t>
            </w:r>
          </w:p>
          <w:p w14:paraId="70DC85AF" w14:textId="77777777" w:rsidR="00033314" w:rsidRDefault="00033314" w:rsidP="0051238F">
            <w:r>
              <w:t>GIVEN that the user is on Step 2: Value current car</w:t>
            </w:r>
          </w:p>
          <w:p w14:paraId="57018A8D" w14:textId="77777777" w:rsidR="00033314" w:rsidRDefault="00033314" w:rsidP="0051238F">
            <w:r>
              <w:lastRenderedPageBreak/>
              <w:t>WHEN clicks on “skip this step”, they should be</w:t>
            </w:r>
          </w:p>
          <w:p w14:paraId="712D265A" w14:textId="77777777" w:rsidR="00033314" w:rsidRDefault="00033314" w:rsidP="0051238F">
            <w:r>
              <w:t>THEN taken the next page which is “Step 3: Choose your Car” or continuing filling out the details for car to part exchange.</w:t>
            </w:r>
          </w:p>
        </w:tc>
      </w:tr>
    </w:tbl>
    <w:bookmarkEnd w:id="1"/>
    <w:p w14:paraId="6AF6530B" w14:textId="1800791C" w:rsidR="00C23EF6" w:rsidRDefault="008A54C4" w:rsidP="00827D5B">
      <w:pPr>
        <w:pStyle w:val="Heading1"/>
      </w:pPr>
      <w:r>
        <w:lastRenderedPageBreak/>
        <w:t>User Story 3</w:t>
      </w:r>
    </w:p>
    <w:p w14:paraId="6532D879" w14:textId="77777777" w:rsidR="00827D5B" w:rsidRPr="00827D5B" w:rsidRDefault="00827D5B" w:rsidP="00827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7675" w14:paraId="67159B88" w14:textId="77777777" w:rsidTr="004E7675">
        <w:tc>
          <w:tcPr>
            <w:tcW w:w="3005" w:type="dxa"/>
          </w:tcPr>
          <w:p w14:paraId="13BD0A62" w14:textId="5CC7D128" w:rsidR="004E7675" w:rsidRDefault="004E7675" w:rsidP="004E7675">
            <w:r>
              <w:t>Title:</w:t>
            </w:r>
            <w:r w:rsidR="00AD414A">
              <w:t xml:space="preserve"> </w:t>
            </w:r>
            <w:r w:rsidR="00AD414A" w:rsidRPr="00AD414A">
              <w:rPr>
                <w:b/>
                <w:bCs/>
              </w:rPr>
              <w:t xml:space="preserve">Step 3: Choose </w:t>
            </w:r>
            <w:r w:rsidR="00C23EF6">
              <w:rPr>
                <w:b/>
                <w:bCs/>
              </w:rPr>
              <w:t xml:space="preserve">a </w:t>
            </w:r>
            <w:r w:rsidR="00AD414A" w:rsidRPr="00AD414A">
              <w:rPr>
                <w:b/>
                <w:bCs/>
              </w:rPr>
              <w:t>car</w:t>
            </w:r>
          </w:p>
        </w:tc>
        <w:tc>
          <w:tcPr>
            <w:tcW w:w="3005" w:type="dxa"/>
          </w:tcPr>
          <w:p w14:paraId="564407D9" w14:textId="17F66E84" w:rsidR="004E7675" w:rsidRDefault="004E7675" w:rsidP="004E7675">
            <w:r>
              <w:t>Priority:</w:t>
            </w:r>
            <w:r w:rsidR="007D4B6C">
              <w:t xml:space="preserve"> High</w:t>
            </w:r>
          </w:p>
        </w:tc>
        <w:tc>
          <w:tcPr>
            <w:tcW w:w="3006" w:type="dxa"/>
          </w:tcPr>
          <w:p w14:paraId="0AEDFD28" w14:textId="2F338AB2" w:rsidR="004E7675" w:rsidRPr="00D31772" w:rsidRDefault="004E7675" w:rsidP="004E7675">
            <w:pPr>
              <w:rPr>
                <w:b/>
                <w:bCs/>
              </w:rPr>
            </w:pPr>
            <w:r>
              <w:t xml:space="preserve">Estimate: </w:t>
            </w:r>
            <w:r w:rsidR="00D31772" w:rsidRPr="00D31772">
              <w:rPr>
                <w:b/>
                <w:bCs/>
              </w:rPr>
              <w:t>20/02/2020</w:t>
            </w:r>
          </w:p>
        </w:tc>
      </w:tr>
      <w:tr w:rsidR="004E7675" w14:paraId="6DA6A0AD" w14:textId="77777777" w:rsidTr="004E7675">
        <w:tc>
          <w:tcPr>
            <w:tcW w:w="9016" w:type="dxa"/>
            <w:gridSpan w:val="3"/>
          </w:tcPr>
          <w:p w14:paraId="0BD9CF87" w14:textId="785ED7B1" w:rsidR="00D94BD3" w:rsidRDefault="004E7675" w:rsidP="00B6381C">
            <w:r>
              <w:t xml:space="preserve">As a </w:t>
            </w:r>
            <w:r w:rsidR="008A54C4">
              <w:t xml:space="preserve">user, I should decide </w:t>
            </w:r>
            <w:r w:rsidR="00B6381C">
              <w:t xml:space="preserve">which car I want to purchase via a list </w:t>
            </w:r>
            <w:r w:rsidR="00C17794">
              <w:t xml:space="preserve">by </w:t>
            </w:r>
            <w:r w:rsidR="002E709C">
              <w:t xml:space="preserve">clicking on the following buttons: </w:t>
            </w:r>
          </w:p>
          <w:p w14:paraId="682DACD9" w14:textId="3B4CF4E6" w:rsidR="002E709C" w:rsidRDefault="002E709C" w:rsidP="00B6381C"/>
          <w:p w14:paraId="125BDCE5" w14:textId="6B2B4099" w:rsidR="002E709C" w:rsidRDefault="002E709C" w:rsidP="002E709C">
            <w:pPr>
              <w:pStyle w:val="ListParagraph"/>
              <w:numPr>
                <w:ilvl w:val="0"/>
                <w:numId w:val="8"/>
              </w:numPr>
            </w:pPr>
            <w:r>
              <w:t xml:space="preserve">Buy </w:t>
            </w:r>
            <w:r>
              <w:sym w:font="Wingdings" w:char="F0E0"/>
            </w:r>
            <w:r>
              <w:t xml:space="preserve"> this will direct me to Step 4 where the car will be added into the order summary</w:t>
            </w:r>
          </w:p>
          <w:p w14:paraId="3E1F8718" w14:textId="26A4CB25" w:rsidR="002E709C" w:rsidRDefault="002E709C" w:rsidP="002E709C">
            <w:pPr>
              <w:pStyle w:val="ListParagraph"/>
              <w:numPr>
                <w:ilvl w:val="0"/>
                <w:numId w:val="8"/>
              </w:numPr>
            </w:pPr>
            <w:r>
              <w:t xml:space="preserve">View </w:t>
            </w:r>
            <w:r>
              <w:sym w:font="Wingdings" w:char="F0E0"/>
            </w:r>
            <w:r>
              <w:t xml:space="preserve"> I will be taken to another page </w:t>
            </w:r>
            <w:r w:rsidR="00DA5794">
              <w:t>“Car Information” where more details are displayed</w:t>
            </w:r>
          </w:p>
          <w:p w14:paraId="28AB819C" w14:textId="77777777" w:rsidR="00DA5794" w:rsidRDefault="00DA5794" w:rsidP="00D94BD3"/>
          <w:p w14:paraId="42FC8C7E" w14:textId="5031FC5E" w:rsidR="00DA5794" w:rsidRDefault="00DA5794" w:rsidP="00D94BD3"/>
        </w:tc>
      </w:tr>
      <w:tr w:rsidR="004E7675" w14:paraId="36C2766A" w14:textId="77777777" w:rsidTr="004E7675">
        <w:tc>
          <w:tcPr>
            <w:tcW w:w="9016" w:type="dxa"/>
            <w:gridSpan w:val="3"/>
          </w:tcPr>
          <w:p w14:paraId="2C6F040F" w14:textId="77777777" w:rsidR="004E7675" w:rsidRPr="00473429" w:rsidRDefault="004E7675" w:rsidP="004E7675">
            <w:pPr>
              <w:rPr>
                <w:b/>
                <w:bCs/>
              </w:rPr>
            </w:pPr>
            <w:r w:rsidRPr="00473429">
              <w:rPr>
                <w:b/>
                <w:bCs/>
              </w:rPr>
              <w:t xml:space="preserve">Acceptance Criteria: </w:t>
            </w:r>
          </w:p>
          <w:p w14:paraId="2BEC1D6E" w14:textId="49D0F540" w:rsidR="00E54004" w:rsidRDefault="004E7675" w:rsidP="00B6381C">
            <w:r>
              <w:t xml:space="preserve">GIVEN that the </w:t>
            </w:r>
            <w:r w:rsidR="00DA5794">
              <w:t>user is going through the list</w:t>
            </w:r>
            <w:r w:rsidR="00E54004">
              <w:t xml:space="preserve"> deciding on their purchase,</w:t>
            </w:r>
          </w:p>
          <w:p w14:paraId="4E197511" w14:textId="77777777" w:rsidR="00E54004" w:rsidRDefault="00E54004" w:rsidP="00B6381C">
            <w:r>
              <w:t xml:space="preserve">WHEN decided, they should be able to view a car or click on “Buy now” to </w:t>
            </w:r>
          </w:p>
          <w:p w14:paraId="025CA213" w14:textId="443F73E4" w:rsidR="004E7675" w:rsidRDefault="00E54004" w:rsidP="004E7675">
            <w:r>
              <w:t>THEN be directed to the “Order Summary” page.</w:t>
            </w:r>
          </w:p>
        </w:tc>
      </w:tr>
    </w:tbl>
    <w:p w14:paraId="208CCF71" w14:textId="5B0C6EBA" w:rsidR="00CD38BC" w:rsidRDefault="00CD38BC" w:rsidP="002E709C">
      <w:pPr>
        <w:pStyle w:val="Heading1"/>
      </w:pPr>
      <w:r>
        <w:t>User Story 4</w:t>
      </w:r>
    </w:p>
    <w:p w14:paraId="3FE347A9" w14:textId="77777777" w:rsidR="00273EDA" w:rsidRPr="009F4B30" w:rsidRDefault="009F4B30" w:rsidP="009F4B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4B30">
        <w:rPr>
          <w:rFonts w:ascii="Calibri" w:eastAsia="Times New Roman" w:hAnsi="Calibri" w:cs="Calibri"/>
          <w:lang w:eastAsia="en-GB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3EDA" w14:paraId="23A54351" w14:textId="77777777" w:rsidTr="000013D7">
        <w:tc>
          <w:tcPr>
            <w:tcW w:w="3005" w:type="dxa"/>
          </w:tcPr>
          <w:p w14:paraId="0D40EBE0" w14:textId="29CBDE99" w:rsidR="00273EDA" w:rsidRDefault="00273EDA" w:rsidP="000013D7">
            <w:r>
              <w:t xml:space="preserve">Title: </w:t>
            </w:r>
            <w:r w:rsidR="00A268D5" w:rsidRPr="00A268D5">
              <w:rPr>
                <w:b/>
                <w:bCs/>
              </w:rPr>
              <w:t>Car</w:t>
            </w:r>
            <w:r w:rsidRPr="00273EDA">
              <w:rPr>
                <w:b/>
                <w:bCs/>
              </w:rPr>
              <w:t xml:space="preserve"> Information</w:t>
            </w:r>
          </w:p>
        </w:tc>
        <w:tc>
          <w:tcPr>
            <w:tcW w:w="3005" w:type="dxa"/>
          </w:tcPr>
          <w:p w14:paraId="0EA59CD0" w14:textId="77777777" w:rsidR="00273EDA" w:rsidRDefault="00273EDA" w:rsidP="000013D7">
            <w:r>
              <w:t>Priority: High</w:t>
            </w:r>
          </w:p>
        </w:tc>
        <w:tc>
          <w:tcPr>
            <w:tcW w:w="3006" w:type="dxa"/>
          </w:tcPr>
          <w:p w14:paraId="027D8007" w14:textId="675CA7D4" w:rsidR="00273EDA" w:rsidRPr="00D31772" w:rsidRDefault="00273EDA" w:rsidP="000013D7">
            <w:r>
              <w:t xml:space="preserve">Estimate: </w:t>
            </w:r>
            <w:r w:rsidR="00D31772" w:rsidRPr="00D31772">
              <w:rPr>
                <w:b/>
                <w:bCs/>
              </w:rPr>
              <w:t>20/02/2020</w:t>
            </w:r>
          </w:p>
        </w:tc>
      </w:tr>
      <w:tr w:rsidR="00273EDA" w14:paraId="4E13EDB6" w14:textId="77777777" w:rsidTr="000013D7">
        <w:tc>
          <w:tcPr>
            <w:tcW w:w="9016" w:type="dxa"/>
            <w:gridSpan w:val="3"/>
          </w:tcPr>
          <w:p w14:paraId="4406A5D0" w14:textId="36589D23" w:rsidR="00273EDA" w:rsidRDefault="00273EDA" w:rsidP="000013D7">
            <w:r>
              <w:t>As a user, I should be able to view all details based on the vehicle I wanted to look further upon and then be taken to the Order Checkout page</w:t>
            </w:r>
            <w:r w:rsidR="000013D7">
              <w:t>. If I am not satisfied with the information provided to me, I should be able to go back to the vehicle selectio</w:t>
            </w:r>
            <w:r w:rsidR="00515160">
              <w:t>n</w:t>
            </w:r>
            <w:r w:rsidR="000013D7">
              <w:t xml:space="preserve"> page.</w:t>
            </w:r>
          </w:p>
        </w:tc>
      </w:tr>
      <w:tr w:rsidR="00273EDA" w14:paraId="0FBCCF1B" w14:textId="77777777" w:rsidTr="000013D7">
        <w:tc>
          <w:tcPr>
            <w:tcW w:w="9016" w:type="dxa"/>
            <w:gridSpan w:val="3"/>
          </w:tcPr>
          <w:p w14:paraId="6D932E17" w14:textId="6F738354" w:rsidR="00273EDA" w:rsidRPr="00473429" w:rsidRDefault="00273EDA" w:rsidP="000013D7">
            <w:pPr>
              <w:rPr>
                <w:b/>
                <w:bCs/>
              </w:rPr>
            </w:pPr>
            <w:r w:rsidRPr="00473429">
              <w:rPr>
                <w:b/>
                <w:bCs/>
              </w:rPr>
              <w:t xml:space="preserve">Acceptance Criteria: </w:t>
            </w:r>
          </w:p>
          <w:p w14:paraId="45F20F1F" w14:textId="77777777" w:rsidR="00273EDA" w:rsidRDefault="00273EDA" w:rsidP="000013D7">
            <w:r>
              <w:t xml:space="preserve">GIVEN that </w:t>
            </w:r>
            <w:r w:rsidR="000013D7">
              <w:t>the use</w:t>
            </w:r>
            <w:r w:rsidR="00C17794">
              <w:t>r is on the Vehicle Information based on their selected Vehicle,</w:t>
            </w:r>
          </w:p>
          <w:p w14:paraId="5C4C572F" w14:textId="77777777" w:rsidR="00C17794" w:rsidRDefault="00C17794" w:rsidP="000013D7">
            <w:r>
              <w:t>WHEN the user is satisfied with their selected vehicle, they</w:t>
            </w:r>
          </w:p>
          <w:p w14:paraId="0E4532DC" w14:textId="6C4EA50A" w:rsidR="00C17794" w:rsidRDefault="00C17794" w:rsidP="000013D7">
            <w:r>
              <w:t>THEN should have a link to click on that says, “Buy Now”. If not, an alternative link should be provided “Go Back” directing the user back to the Vehicle selection page.</w:t>
            </w:r>
          </w:p>
        </w:tc>
      </w:tr>
    </w:tbl>
    <w:p w14:paraId="10FD7C7E" w14:textId="77777777" w:rsidR="009F4B30" w:rsidRDefault="009F4B30"/>
    <w:p w14:paraId="0A7663BC" w14:textId="18625FAF" w:rsidR="009F4B30" w:rsidRDefault="009F4B30" w:rsidP="007953F9">
      <w:pPr>
        <w:pStyle w:val="Heading1"/>
      </w:pPr>
      <w:r>
        <w:t>User Story 5</w:t>
      </w:r>
    </w:p>
    <w:p w14:paraId="32EE1553" w14:textId="77777777" w:rsidR="009F4B30" w:rsidRPr="009F4B30" w:rsidRDefault="009F4B30" w:rsidP="009F4B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4B30">
        <w:rPr>
          <w:rFonts w:ascii="Calibri" w:eastAsia="Times New Roman" w:hAnsi="Calibri" w:cs="Calibri"/>
          <w:lang w:eastAsia="en-GB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5160" w14:paraId="1D2C3A51" w14:textId="77777777" w:rsidTr="00515160">
        <w:tc>
          <w:tcPr>
            <w:tcW w:w="3005" w:type="dxa"/>
          </w:tcPr>
          <w:p w14:paraId="241114F1" w14:textId="6D71887C" w:rsidR="00515160" w:rsidRDefault="00515160" w:rsidP="00515160">
            <w:r>
              <w:t xml:space="preserve">Title: </w:t>
            </w:r>
            <w:r w:rsidRPr="00515160">
              <w:rPr>
                <w:b/>
                <w:bCs/>
              </w:rPr>
              <w:t>Step 4: Order Summary</w:t>
            </w:r>
          </w:p>
        </w:tc>
        <w:tc>
          <w:tcPr>
            <w:tcW w:w="3005" w:type="dxa"/>
          </w:tcPr>
          <w:p w14:paraId="3E5D2583" w14:textId="5126A4D5" w:rsidR="00515160" w:rsidRDefault="00515160" w:rsidP="00515160">
            <w:r>
              <w:t>Priority: Medium</w:t>
            </w:r>
          </w:p>
        </w:tc>
        <w:tc>
          <w:tcPr>
            <w:tcW w:w="3006" w:type="dxa"/>
          </w:tcPr>
          <w:p w14:paraId="1674E2C4" w14:textId="689F4FB2" w:rsidR="00515160" w:rsidRPr="00D31772" w:rsidRDefault="00515160" w:rsidP="00515160">
            <w:r>
              <w:t xml:space="preserve">Estimate: </w:t>
            </w:r>
            <w:r w:rsidR="00D31772" w:rsidRPr="00D31772">
              <w:rPr>
                <w:b/>
                <w:bCs/>
              </w:rPr>
              <w:t>20/02/2020</w:t>
            </w:r>
          </w:p>
        </w:tc>
      </w:tr>
      <w:tr w:rsidR="00515160" w14:paraId="7C615F97" w14:textId="77777777" w:rsidTr="00515160">
        <w:tc>
          <w:tcPr>
            <w:tcW w:w="9016" w:type="dxa"/>
            <w:gridSpan w:val="3"/>
          </w:tcPr>
          <w:p w14:paraId="44C60958" w14:textId="69F6CA58" w:rsidR="00515160" w:rsidRDefault="00515160" w:rsidP="00515160">
            <w:r>
              <w:t>As a user, I should be able to view all details of the financial options I have chosen summarized</w:t>
            </w:r>
            <w:r w:rsidR="00F0649A">
              <w:t xml:space="preserve"> and confirm the order. If I am not satisfied with the order, I should be able to return to the car selection page.</w:t>
            </w:r>
          </w:p>
        </w:tc>
        <w:bookmarkStart w:id="2" w:name="_GoBack"/>
        <w:bookmarkEnd w:id="2"/>
      </w:tr>
      <w:tr w:rsidR="00515160" w14:paraId="79171A16" w14:textId="77777777" w:rsidTr="00515160">
        <w:tc>
          <w:tcPr>
            <w:tcW w:w="9016" w:type="dxa"/>
            <w:gridSpan w:val="3"/>
          </w:tcPr>
          <w:p w14:paraId="3E9D0FE7" w14:textId="77777777" w:rsidR="00515160" w:rsidRPr="00473429" w:rsidRDefault="00515160" w:rsidP="00515160">
            <w:pPr>
              <w:rPr>
                <w:b/>
                <w:bCs/>
              </w:rPr>
            </w:pPr>
            <w:r w:rsidRPr="00473429">
              <w:rPr>
                <w:b/>
                <w:bCs/>
              </w:rPr>
              <w:t xml:space="preserve">Acceptance Criteria: </w:t>
            </w:r>
          </w:p>
          <w:p w14:paraId="2A77E810" w14:textId="28DB36D2" w:rsidR="00F0649A" w:rsidRDefault="00515160" w:rsidP="00F0649A">
            <w:r>
              <w:t xml:space="preserve">GIVEN that the user is </w:t>
            </w:r>
            <w:r w:rsidR="00F0649A">
              <w:t>on the Order Summary page,</w:t>
            </w:r>
          </w:p>
          <w:p w14:paraId="7CD2D4A0" w14:textId="0939E8E0" w:rsidR="00F0649A" w:rsidRDefault="00F0649A" w:rsidP="00F0649A">
            <w:r>
              <w:t>WHEN the user is not satisfied with the order, they should</w:t>
            </w:r>
          </w:p>
          <w:p w14:paraId="25243522" w14:textId="171ACA66" w:rsidR="00515160" w:rsidRDefault="00F0649A" w:rsidP="00515160">
            <w:r>
              <w:t xml:space="preserve">THEN be able to </w:t>
            </w:r>
            <w:r w:rsidR="00A268D5">
              <w:t>return</w:t>
            </w:r>
            <w:r>
              <w:t xml:space="preserve"> to the car selection page. If they are satisfied with the details for their preferred vehicle</w:t>
            </w:r>
            <w:r w:rsidR="00A268D5">
              <w:t>, they should be able to make a transaction on the order.</w:t>
            </w:r>
          </w:p>
        </w:tc>
      </w:tr>
    </w:tbl>
    <w:p w14:paraId="505B312E" w14:textId="77777777" w:rsidR="009F4B30" w:rsidRDefault="009F4B30"/>
    <w:sectPr w:rsidR="009F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339F0" w14:textId="77777777" w:rsidR="00A268D5" w:rsidRDefault="00A268D5" w:rsidP="00A268D5">
      <w:pPr>
        <w:spacing w:after="0" w:line="240" w:lineRule="auto"/>
      </w:pPr>
      <w:r>
        <w:separator/>
      </w:r>
    </w:p>
  </w:endnote>
  <w:endnote w:type="continuationSeparator" w:id="0">
    <w:p w14:paraId="1D11644D" w14:textId="77777777" w:rsidR="00A268D5" w:rsidRDefault="00A268D5" w:rsidP="00A2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607AB" w14:textId="77777777" w:rsidR="00A268D5" w:rsidRDefault="00A268D5" w:rsidP="00A268D5">
      <w:pPr>
        <w:spacing w:after="0" w:line="240" w:lineRule="auto"/>
      </w:pPr>
      <w:r>
        <w:separator/>
      </w:r>
    </w:p>
  </w:footnote>
  <w:footnote w:type="continuationSeparator" w:id="0">
    <w:p w14:paraId="53732075" w14:textId="77777777" w:rsidR="00A268D5" w:rsidRDefault="00A268D5" w:rsidP="00A2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F4B"/>
    <w:multiLevelType w:val="hybridMultilevel"/>
    <w:tmpl w:val="D278BF1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CC184F"/>
    <w:multiLevelType w:val="hybridMultilevel"/>
    <w:tmpl w:val="75C22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07B2"/>
    <w:multiLevelType w:val="hybridMultilevel"/>
    <w:tmpl w:val="D8F83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5AF0"/>
    <w:multiLevelType w:val="hybridMultilevel"/>
    <w:tmpl w:val="E43ED88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E25F2"/>
    <w:multiLevelType w:val="hybridMultilevel"/>
    <w:tmpl w:val="C3BC96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8003B6"/>
    <w:multiLevelType w:val="multilevel"/>
    <w:tmpl w:val="1C64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2E"/>
    <w:rsid w:val="000013D7"/>
    <w:rsid w:val="00033314"/>
    <w:rsid w:val="000526A8"/>
    <w:rsid w:val="001133B2"/>
    <w:rsid w:val="00166632"/>
    <w:rsid w:val="001B5D02"/>
    <w:rsid w:val="002116AC"/>
    <w:rsid w:val="00273EDA"/>
    <w:rsid w:val="0029211D"/>
    <w:rsid w:val="002E709C"/>
    <w:rsid w:val="002F3E12"/>
    <w:rsid w:val="00321951"/>
    <w:rsid w:val="003C39B6"/>
    <w:rsid w:val="00473429"/>
    <w:rsid w:val="004E7675"/>
    <w:rsid w:val="00506058"/>
    <w:rsid w:val="0051238F"/>
    <w:rsid w:val="00515160"/>
    <w:rsid w:val="00525558"/>
    <w:rsid w:val="005C04B0"/>
    <w:rsid w:val="005D59F1"/>
    <w:rsid w:val="00652472"/>
    <w:rsid w:val="00660FE8"/>
    <w:rsid w:val="006C663F"/>
    <w:rsid w:val="006F5032"/>
    <w:rsid w:val="00724A9D"/>
    <w:rsid w:val="00726C2E"/>
    <w:rsid w:val="007953F9"/>
    <w:rsid w:val="007D3F3C"/>
    <w:rsid w:val="007D4B6C"/>
    <w:rsid w:val="007F09C0"/>
    <w:rsid w:val="00827D5B"/>
    <w:rsid w:val="008355DC"/>
    <w:rsid w:val="00837FB0"/>
    <w:rsid w:val="00863183"/>
    <w:rsid w:val="008A54C4"/>
    <w:rsid w:val="00976510"/>
    <w:rsid w:val="00996639"/>
    <w:rsid w:val="009A57FC"/>
    <w:rsid w:val="009F4B30"/>
    <w:rsid w:val="00A268D5"/>
    <w:rsid w:val="00AD414A"/>
    <w:rsid w:val="00B06626"/>
    <w:rsid w:val="00B617ED"/>
    <w:rsid w:val="00B6381C"/>
    <w:rsid w:val="00BF2F68"/>
    <w:rsid w:val="00C17794"/>
    <w:rsid w:val="00C23EF6"/>
    <w:rsid w:val="00CD38BC"/>
    <w:rsid w:val="00D31772"/>
    <w:rsid w:val="00D94BD3"/>
    <w:rsid w:val="00DA5794"/>
    <w:rsid w:val="00E1195B"/>
    <w:rsid w:val="00E54004"/>
    <w:rsid w:val="00E94C46"/>
    <w:rsid w:val="00F0649A"/>
    <w:rsid w:val="00F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E5A9"/>
  <w15:chartTrackingRefBased/>
  <w15:docId w15:val="{F38C5A2C-1783-48BD-8799-E91CDD74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C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26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F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9F4B30"/>
  </w:style>
  <w:style w:type="character" w:customStyle="1" w:styleId="normaltextrun">
    <w:name w:val="normaltextrun"/>
    <w:basedOn w:val="DefaultParagraphFont"/>
    <w:rsid w:val="009F4B30"/>
  </w:style>
  <w:style w:type="character" w:customStyle="1" w:styleId="scxw108744853">
    <w:name w:val="scxw108744853"/>
    <w:basedOn w:val="DefaultParagraphFont"/>
    <w:rsid w:val="009F4B30"/>
  </w:style>
  <w:style w:type="character" w:customStyle="1" w:styleId="scxw152467891">
    <w:name w:val="scxw152467891"/>
    <w:basedOn w:val="DefaultParagraphFont"/>
    <w:rsid w:val="009F4B30"/>
  </w:style>
  <w:style w:type="paragraph" w:styleId="Header">
    <w:name w:val="header"/>
    <w:basedOn w:val="Normal"/>
    <w:link w:val="HeaderChar"/>
    <w:uiPriority w:val="99"/>
    <w:unhideWhenUsed/>
    <w:rsid w:val="00A26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D5"/>
  </w:style>
  <w:style w:type="paragraph" w:styleId="Footer">
    <w:name w:val="footer"/>
    <w:basedOn w:val="Normal"/>
    <w:link w:val="FooterChar"/>
    <w:uiPriority w:val="99"/>
    <w:unhideWhenUsed/>
    <w:rsid w:val="00A26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3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5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0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43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C3B2C0C7</Template>
  <TotalTime>1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Setup</dc:creator>
  <cp:keywords/>
  <dc:description/>
  <cp:lastModifiedBy>Computer Setup</cp:lastModifiedBy>
  <cp:revision>3</cp:revision>
  <dcterms:created xsi:type="dcterms:W3CDTF">2020-02-19T13:50:00Z</dcterms:created>
  <dcterms:modified xsi:type="dcterms:W3CDTF">2020-02-20T16:05:00Z</dcterms:modified>
</cp:coreProperties>
</file>